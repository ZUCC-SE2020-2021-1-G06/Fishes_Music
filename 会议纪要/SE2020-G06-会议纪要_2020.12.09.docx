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8E4B53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0F4B8B">
        <w:t>2</w:t>
      </w:r>
      <w:r>
        <w:t>.</w:t>
      </w:r>
      <w:r w:rsidR="000F4B8B">
        <w:t>0</w:t>
      </w:r>
      <w:r w:rsidR="006F6FB4">
        <w:t>9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8E4B53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8E4B53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0F4B8B">
        <w:t>2</w:t>
      </w:r>
      <w:r w:rsidR="00546CAA">
        <w:t>.</w:t>
      </w:r>
      <w:r w:rsidR="000F4B8B">
        <w:t>0</w:t>
      </w:r>
      <w:r w:rsidR="006F6FB4">
        <w:t>9</w:t>
      </w:r>
    </w:p>
    <w:p w:rsidR="00546CAA" w:rsidRDefault="008E4B53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6F6FB4">
        <w:t>17</w:t>
      </w:r>
      <w:r w:rsidR="00C40A4A">
        <w:t>:</w:t>
      </w:r>
      <w:r w:rsidR="00CB199C">
        <w:t>1</w:t>
      </w:r>
      <w:r w:rsidR="000F4B8B">
        <w:t>5</w:t>
      </w:r>
      <w:r w:rsidR="00C40A4A">
        <w:t>~</w:t>
      </w:r>
      <w:r w:rsidR="006F6FB4">
        <w:t>17</w:t>
      </w:r>
      <w:r w:rsidR="00C40A4A">
        <w:t>:</w:t>
      </w:r>
      <w:r w:rsidR="006F6FB4">
        <w:t>4</w:t>
      </w:r>
      <w:r w:rsidR="00CB199C">
        <w:t>5</w:t>
      </w:r>
    </w:p>
    <w:p w:rsidR="00546CAA" w:rsidRDefault="008E4B53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</w:t>
      </w:r>
      <w:r w:rsidR="00CB199C">
        <w:rPr>
          <w:rFonts w:hint="eastAsia"/>
        </w:rPr>
        <w:t>详细设计模块</w:t>
      </w:r>
      <w:r w:rsidR="006F6FB4">
        <w:rPr>
          <w:rFonts w:hint="eastAsia"/>
        </w:rPr>
        <w:t>的总结不足以及更新补足计划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6F6FB4" w:rsidRDefault="000E3A43" w:rsidP="00C40A4A">
      <w:pPr>
        <w:pStyle w:val="a1"/>
        <w:numPr>
          <w:ilvl w:val="0"/>
          <w:numId w:val="0"/>
        </w:numPr>
        <w:rPr>
          <w:rFonts w:ascii="宋体" w:eastAsia="宋体" w:hAnsi="宋体"/>
          <w:b w:val="0"/>
          <w:bCs/>
        </w:rPr>
      </w:pPr>
      <w:r w:rsidRPr="000F4B8B">
        <w:rPr>
          <w:rFonts w:ascii="宋体" w:eastAsia="宋体" w:hAnsi="宋体" w:hint="eastAsia"/>
          <w:b w:val="0"/>
          <w:bCs/>
        </w:rPr>
        <w:t>1</w:t>
      </w:r>
      <w:r w:rsidRPr="000F4B8B">
        <w:rPr>
          <w:rFonts w:ascii="宋体" w:eastAsia="宋体" w:hAnsi="宋体"/>
          <w:b w:val="0"/>
          <w:bCs/>
        </w:rPr>
        <w:t>.</w:t>
      </w:r>
      <w:sdt>
        <w:sdtPr>
          <w:rPr>
            <w:rFonts w:ascii="宋体" w:eastAsia="宋体" w:hAnsi="宋体"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F6FB4">
            <w:rPr>
              <w:rFonts w:ascii="宋体" w:eastAsia="宋体" w:hAnsi="宋体"/>
              <w:b w:val="0"/>
              <w:bCs/>
            </w:rPr>
            <w:t xml:space="preserve"> </w:t>
          </w:r>
          <w:r w:rsidR="006F6FB4">
            <w:rPr>
              <w:rFonts w:ascii="宋体" w:eastAsia="宋体" w:hAnsi="宋体" w:hint="eastAsia"/>
              <w:b w:val="0"/>
              <w:bCs/>
            </w:rPr>
            <w:t>登录注册模块设计（邢海粟）</w:t>
          </w:r>
          <w:r w:rsidR="006F6FB4">
            <w:rPr>
              <w:rFonts w:ascii="宋体" w:eastAsia="宋体" w:hAnsi="宋体" w:hint="eastAsia"/>
              <w:b w:val="0"/>
              <w:bCs/>
            </w:rPr>
            <w:br/>
          </w:r>
          <w:r w:rsidR="006F6FB4">
            <w:rPr>
              <w:rFonts w:ascii="宋体" w:eastAsia="宋体" w:hAnsi="宋体"/>
              <w:b w:val="0"/>
              <w:bCs/>
            </w:rPr>
            <w:t>2</w:t>
          </w:r>
          <w:r w:rsidR="006F6FB4">
            <w:rPr>
              <w:rFonts w:ascii="宋体" w:eastAsia="宋体" w:hAnsi="宋体" w:hint="eastAsia"/>
              <w:b w:val="0"/>
              <w:bCs/>
            </w:rPr>
            <w:t>. 文档审核（邢海粟，黄德煜，章拾瑜）</w:t>
          </w:r>
          <w:r w:rsidR="006F6FB4">
            <w:rPr>
              <w:rFonts w:ascii="宋体" w:eastAsia="宋体" w:hAnsi="宋体" w:hint="eastAsia"/>
              <w:b w:val="0"/>
              <w:bCs/>
            </w:rPr>
            <w:br/>
          </w:r>
          <w:r w:rsidR="006F6FB4">
            <w:rPr>
              <w:rFonts w:ascii="宋体" w:eastAsia="宋体" w:hAnsi="宋体"/>
              <w:b w:val="0"/>
              <w:bCs/>
            </w:rPr>
            <w:t>3</w:t>
          </w:r>
          <w:r w:rsidR="006F6FB4">
            <w:rPr>
              <w:rFonts w:ascii="宋体" w:eastAsia="宋体" w:hAnsi="宋体" w:hint="eastAsia"/>
              <w:b w:val="0"/>
              <w:bCs/>
            </w:rPr>
            <w:t>. 软件用户手册文档修改（章拾瑜）</w:t>
          </w:r>
          <w:r w:rsidR="006F6FB4">
            <w:rPr>
              <w:rFonts w:ascii="宋体" w:eastAsia="宋体" w:hAnsi="宋体" w:hint="eastAsia"/>
              <w:b w:val="0"/>
              <w:bCs/>
            </w:rPr>
            <w:br/>
          </w:r>
          <w:r w:rsidR="006F6FB4">
            <w:rPr>
              <w:rFonts w:ascii="宋体" w:eastAsia="宋体" w:hAnsi="宋体"/>
              <w:b w:val="0"/>
              <w:bCs/>
            </w:rPr>
            <w:t>4</w:t>
          </w:r>
          <w:r w:rsidR="006F6FB4">
            <w:rPr>
              <w:rFonts w:ascii="宋体" w:eastAsia="宋体" w:hAnsi="宋体" w:hint="eastAsia"/>
              <w:b w:val="0"/>
              <w:bCs/>
            </w:rPr>
            <w:t>. 软件测试计划文档修改（黄德煜）</w:t>
          </w:r>
          <w:r w:rsidR="006F6FB4">
            <w:rPr>
              <w:rFonts w:ascii="宋体" w:eastAsia="宋体" w:hAnsi="宋体" w:hint="eastAsia"/>
              <w:b w:val="0"/>
              <w:bCs/>
            </w:rPr>
            <w:br/>
          </w:r>
          <w:r w:rsidR="006F6FB4">
            <w:rPr>
              <w:rFonts w:ascii="宋体" w:eastAsia="宋体" w:hAnsi="宋体" w:hint="eastAsia"/>
              <w:b w:val="0"/>
              <w:bCs/>
            </w:rPr>
            <w:br/>
            <w:t>不足：</w:t>
          </w:r>
        </w:sdtContent>
      </w:sdt>
    </w:p>
    <w:p w:rsidR="004326F5" w:rsidRDefault="004326F5" w:rsidP="00C40A4A">
      <w:pPr>
        <w:pStyle w:val="a1"/>
        <w:numPr>
          <w:ilvl w:val="0"/>
          <w:numId w:val="0"/>
        </w:numPr>
        <w:rPr>
          <w:rFonts w:ascii="宋体" w:eastAsia="宋体" w:hAnsi="宋体"/>
          <w:b w:val="0"/>
          <w:bCs/>
        </w:rPr>
      </w:pPr>
      <w:r>
        <w:rPr>
          <w:rFonts w:ascii="宋体" w:eastAsia="宋体" w:hAnsi="宋体" w:hint="eastAsia"/>
          <w:b w:val="0"/>
          <w:bCs/>
        </w:rPr>
        <w:t>主页功能模块设计未完成（黄德煜）</w:t>
      </w:r>
    </w:p>
    <w:p w:rsidR="004326F5" w:rsidRPr="004326F5" w:rsidRDefault="004326F5" w:rsidP="00C40A4A">
      <w:pPr>
        <w:pStyle w:val="a1"/>
        <w:numPr>
          <w:ilvl w:val="0"/>
          <w:numId w:val="0"/>
        </w:numPr>
        <w:rPr>
          <w:rFonts w:ascii="宋体" w:eastAsia="宋体" w:hAnsi="宋体"/>
          <w:b w:val="0"/>
          <w:bCs/>
        </w:rPr>
      </w:pPr>
      <w:r>
        <w:rPr>
          <w:rFonts w:ascii="宋体" w:eastAsia="宋体" w:hAnsi="宋体" w:hint="eastAsia"/>
          <w:b w:val="0"/>
          <w:bCs/>
        </w:rPr>
        <w:t>播放器功能设计未完成（章拾瑜）</w:t>
      </w:r>
    </w:p>
    <w:p w:rsidR="00D50D23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6F6FB4" w:rsidRPr="00435B65" w:rsidRDefault="006F6FB4" w:rsidP="006F6FB4">
      <w:pPr>
        <w:pStyle w:val="a1"/>
        <w:numPr>
          <w:ilvl w:val="0"/>
          <w:numId w:val="0"/>
        </w:numPr>
        <w:ind w:left="173" w:hanging="173"/>
        <w:rPr>
          <w:rFonts w:hint="eastAsia"/>
        </w:rPr>
      </w:pPr>
    </w:p>
    <w:p w:rsidR="0015180F" w:rsidRDefault="00500715" w:rsidP="00B853F9">
      <w:pPr>
        <w:pStyle w:val="a1"/>
      </w:pPr>
      <w:r>
        <w:rPr>
          <w:rFonts w:hint="eastAsia"/>
        </w:rPr>
        <w:lastRenderedPageBreak/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B41A52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  <w:rPr>
                <w:rFonts w:ascii="宋体" w:eastAsia="宋体" w:hAnsi="宋体"/>
              </w:rPr>
            </w:pPr>
            <w:r w:rsidRPr="00B41A52">
              <w:rPr>
                <w:rFonts w:ascii="宋体" w:eastAsia="宋体" w:hAnsi="宋体" w:hint="eastAsia"/>
              </w:rPr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会议职责：</w:t>
            </w:r>
          </w:p>
          <w:p w:rsidR="00A0175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负责主导会议，</w:t>
            </w:r>
            <w:r w:rsidR="000A5068" w:rsidRPr="00B41A52">
              <w:rPr>
                <w:rFonts w:ascii="宋体" w:eastAsia="宋体" w:hAnsi="宋体" w:hint="eastAsia"/>
                <w:b w:val="0"/>
                <w:bCs/>
              </w:rPr>
              <w:t>审核组员成果，</w:t>
            </w:r>
            <w:r w:rsidR="006F6FB4">
              <w:rPr>
                <w:rFonts w:ascii="宋体" w:eastAsia="宋体" w:hAnsi="宋体" w:hint="eastAsia"/>
                <w:b w:val="0"/>
                <w:bCs/>
              </w:rPr>
              <w:t>更新不足</w:t>
            </w:r>
          </w:p>
        </w:tc>
      </w:tr>
      <w:tr w:rsidR="00A01755" w:rsidTr="007C15F2">
        <w:tc>
          <w:tcPr>
            <w:tcW w:w="8124" w:type="dxa"/>
          </w:tcPr>
          <w:p w:rsidR="00500715" w:rsidRPr="00B41A52" w:rsidRDefault="00A0175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个人任务：</w:t>
            </w:r>
          </w:p>
          <w:p w:rsidR="00A01755" w:rsidRPr="00B41A52" w:rsidRDefault="00CB199C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甘特图细化（常驻），负责</w:t>
            </w:r>
            <w:r w:rsidR="006F6FB4">
              <w:rPr>
                <w:rFonts w:ascii="宋体" w:eastAsia="宋体" w:hAnsi="宋体" w:hint="eastAsia"/>
                <w:b w:val="0"/>
                <w:bCs/>
              </w:rPr>
              <w:t>补全详细设计文档，审核文档</w:t>
            </w:r>
          </w:p>
        </w:tc>
      </w:tr>
      <w:tr w:rsidR="00500715" w:rsidTr="00CF01A3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B41A52">
              <w:rPr>
                <w:rFonts w:ascii="宋体" w:eastAsia="宋体" w:hAnsi="宋体"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会议职责：</w:t>
            </w:r>
          </w:p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负责在</w:t>
            </w:r>
            <w:r w:rsidR="00CF67E0" w:rsidRPr="00B41A52">
              <w:rPr>
                <w:rFonts w:ascii="宋体" w:eastAsia="宋体" w:hAnsi="宋体" w:hint="eastAsia"/>
                <w:b w:val="0"/>
                <w:bCs/>
              </w:rPr>
              <w:t>讨论后</w:t>
            </w:r>
            <w:r w:rsidR="000D09E5" w:rsidRPr="00B41A52">
              <w:rPr>
                <w:rFonts w:ascii="宋体" w:eastAsia="宋体" w:hAnsi="宋体" w:hint="eastAsia"/>
                <w:b w:val="0"/>
                <w:bCs/>
              </w:rPr>
              <w:t>贯彻任务的实现</w:t>
            </w:r>
            <w:r w:rsidR="001F393F" w:rsidRPr="00B41A52">
              <w:rPr>
                <w:rFonts w:ascii="宋体" w:eastAsia="宋体" w:hAnsi="宋体" w:hint="eastAsia"/>
                <w:b w:val="0"/>
                <w:bCs/>
              </w:rPr>
              <w:t>，多学多做</w:t>
            </w:r>
          </w:p>
        </w:tc>
      </w:tr>
      <w:tr w:rsidR="00500715" w:rsidTr="00A767C8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个人任务：</w:t>
            </w:r>
          </w:p>
          <w:p w:rsidR="00500715" w:rsidRPr="00B41A52" w:rsidRDefault="00CB199C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技术路径分析比对（常驻），软件用户手册文档</w:t>
            </w:r>
            <w:r w:rsidR="006F6FB4">
              <w:rPr>
                <w:rFonts w:ascii="宋体" w:eastAsia="宋体" w:hAnsi="宋体" w:hint="eastAsia"/>
                <w:b w:val="0"/>
                <w:bCs/>
              </w:rPr>
              <w:t>更新</w:t>
            </w:r>
            <w:r w:rsidRPr="00B41A52">
              <w:rPr>
                <w:rFonts w:ascii="宋体" w:eastAsia="宋体" w:hAnsi="宋体" w:hint="eastAsia"/>
                <w:b w:val="0"/>
                <w:bCs/>
              </w:rPr>
              <w:t>，负责播放器模块设计</w:t>
            </w:r>
            <w:r w:rsidR="006F6FB4">
              <w:rPr>
                <w:rFonts w:ascii="宋体" w:eastAsia="宋体" w:hAnsi="宋体" w:hint="eastAsia"/>
                <w:b w:val="0"/>
                <w:bCs/>
              </w:rPr>
              <w:t>，前端界面设计指南细化</w:t>
            </w:r>
          </w:p>
        </w:tc>
      </w:tr>
      <w:tr w:rsidR="00500715" w:rsidTr="008E0DE3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B41A52">
              <w:rPr>
                <w:rFonts w:ascii="宋体" w:eastAsia="宋体" w:hAnsi="宋体"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会议职责：</w:t>
            </w:r>
          </w:p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负责记录会议中的重点，</w:t>
            </w:r>
            <w:r w:rsidR="000A5068" w:rsidRPr="00B41A52">
              <w:rPr>
                <w:rFonts w:ascii="宋体" w:eastAsia="宋体" w:hAnsi="宋体" w:hint="eastAsia"/>
                <w:b w:val="0"/>
              </w:rPr>
              <w:t>跟组长交流明确</w:t>
            </w:r>
            <w:r w:rsidR="001F393F" w:rsidRPr="00B41A52">
              <w:rPr>
                <w:rFonts w:ascii="宋体" w:eastAsia="宋体" w:hAnsi="宋体" w:hint="eastAsia"/>
                <w:b w:val="0"/>
              </w:rPr>
              <w:t>需求以及不足之处</w:t>
            </w:r>
          </w:p>
        </w:tc>
      </w:tr>
      <w:tr w:rsidR="00500715" w:rsidTr="00772DFD">
        <w:tc>
          <w:tcPr>
            <w:tcW w:w="8124" w:type="dxa"/>
          </w:tcPr>
          <w:p w:rsidR="00500715" w:rsidRPr="00B41A52" w:rsidRDefault="00500715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个人任务：</w:t>
            </w:r>
          </w:p>
          <w:p w:rsidR="00500715" w:rsidRPr="00B41A52" w:rsidRDefault="00CB199C" w:rsidP="00A01755">
            <w:pPr>
              <w:pStyle w:val="a1"/>
              <w:numPr>
                <w:ilvl w:val="0"/>
                <w:numId w:val="0"/>
              </w:numPr>
              <w:rPr>
                <w:rFonts w:ascii="宋体" w:eastAsia="宋体" w:hAnsi="宋体"/>
                <w:b w:val="0"/>
                <w:bCs/>
              </w:rPr>
            </w:pPr>
            <w:r w:rsidRPr="00B41A52">
              <w:rPr>
                <w:rFonts w:ascii="宋体" w:eastAsia="宋体" w:hAnsi="宋体" w:hint="eastAsia"/>
                <w:b w:val="0"/>
                <w:bCs/>
              </w:rPr>
              <w:t>会议的记录和整理（常驻），管理整体项目的配置版本（常驻），软件测试计划文档</w:t>
            </w:r>
            <w:r w:rsidR="006F6FB4">
              <w:rPr>
                <w:rFonts w:ascii="宋体" w:eastAsia="宋体" w:hAnsi="宋体" w:hint="eastAsia"/>
                <w:b w:val="0"/>
                <w:bCs/>
              </w:rPr>
              <w:t>更新</w:t>
            </w:r>
            <w:r w:rsidRPr="00B41A52">
              <w:rPr>
                <w:rFonts w:ascii="宋体" w:eastAsia="宋体" w:hAnsi="宋体" w:hint="eastAsia"/>
                <w:b w:val="0"/>
                <w:bCs/>
              </w:rPr>
              <w:t>，负责主页功能模块设计</w:t>
            </w:r>
          </w:p>
        </w:tc>
      </w:tr>
    </w:tbl>
    <w:p w:rsidR="0015180F" w:rsidRPr="00435B65" w:rsidRDefault="008E4B53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0F4B8B">
        <w:t>2.0</w:t>
      </w:r>
      <w:r w:rsidR="006F6FB4">
        <w:t>9</w:t>
      </w:r>
      <w:r>
        <w:t xml:space="preserve"> </w:t>
      </w:r>
      <w:r w:rsidR="006F6FB4">
        <w:t>17</w:t>
      </w:r>
      <w:r>
        <w:rPr>
          <w:rFonts w:hint="eastAsia"/>
        </w:rPr>
        <w:t>:</w:t>
      </w:r>
      <w:r w:rsidR="006F6FB4">
        <w:t>4</w:t>
      </w:r>
      <w:bookmarkStart w:id="0" w:name="_GoBack"/>
      <w:bookmarkEnd w:id="0"/>
      <w:r w:rsidR="00B41A52">
        <w:t>5</w:t>
      </w:r>
      <w:r>
        <w:rPr>
          <w:rFonts w:hint="eastAsia"/>
        </w:rPr>
        <w:t>宣布休会</w:t>
      </w:r>
    </w:p>
    <w:p w:rsidR="008E476B" w:rsidRPr="00435B65" w:rsidRDefault="008E4B53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8E4B53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4B53" w:rsidRDefault="008E4B53" w:rsidP="001E7D29">
      <w:pPr>
        <w:spacing w:after="0" w:line="240" w:lineRule="auto"/>
      </w:pPr>
      <w:r>
        <w:separator/>
      </w:r>
    </w:p>
  </w:endnote>
  <w:endnote w:type="continuationSeparator" w:id="0">
    <w:p w:rsidR="008E4B53" w:rsidRDefault="008E4B5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4B53" w:rsidRDefault="008E4B53" w:rsidP="001E7D29">
      <w:pPr>
        <w:spacing w:after="0" w:line="240" w:lineRule="auto"/>
      </w:pPr>
      <w:r>
        <w:separator/>
      </w:r>
    </w:p>
  </w:footnote>
  <w:footnote w:type="continuationSeparator" w:id="0">
    <w:p w:rsidR="008E4B53" w:rsidRDefault="008E4B53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383E"/>
    <w:rsid w:val="00057671"/>
    <w:rsid w:val="000A5068"/>
    <w:rsid w:val="000D09E5"/>
    <w:rsid w:val="000D445D"/>
    <w:rsid w:val="000E3A43"/>
    <w:rsid w:val="000F39BA"/>
    <w:rsid w:val="000F4987"/>
    <w:rsid w:val="000F4B8B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26F5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6F6FB4"/>
    <w:rsid w:val="00700B1F"/>
    <w:rsid w:val="007257E9"/>
    <w:rsid w:val="00740105"/>
    <w:rsid w:val="00744B1E"/>
    <w:rsid w:val="00752C0E"/>
    <w:rsid w:val="00756D9C"/>
    <w:rsid w:val="007619BD"/>
    <w:rsid w:val="00771C24"/>
    <w:rsid w:val="00781863"/>
    <w:rsid w:val="007D5836"/>
    <w:rsid w:val="007D614D"/>
    <w:rsid w:val="007E6FE1"/>
    <w:rsid w:val="007F34A4"/>
    <w:rsid w:val="00815563"/>
    <w:rsid w:val="008240DA"/>
    <w:rsid w:val="008429E5"/>
    <w:rsid w:val="00867EA4"/>
    <w:rsid w:val="00897D88"/>
    <w:rsid w:val="008A0319"/>
    <w:rsid w:val="008A64C2"/>
    <w:rsid w:val="008C6165"/>
    <w:rsid w:val="008D43E9"/>
    <w:rsid w:val="008E3C0E"/>
    <w:rsid w:val="008E476B"/>
    <w:rsid w:val="008E4B53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AF789F"/>
    <w:rsid w:val="00B247A9"/>
    <w:rsid w:val="00B41A52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B199C"/>
    <w:rsid w:val="00CD77F0"/>
    <w:rsid w:val="00CE5A5C"/>
    <w:rsid w:val="00CF67E0"/>
    <w:rsid w:val="00D31AB7"/>
    <w:rsid w:val="00D50D23"/>
    <w:rsid w:val="00D512BB"/>
    <w:rsid w:val="00DA0C2F"/>
    <w:rsid w:val="00DA3B1A"/>
    <w:rsid w:val="00DC6078"/>
    <w:rsid w:val="00DC79AD"/>
    <w:rsid w:val="00DD2075"/>
    <w:rsid w:val="00DE66F1"/>
    <w:rsid w:val="00DF2868"/>
    <w:rsid w:val="00E3201A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1761A1F1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137478"/>
    <w:rsid w:val="0014266C"/>
    <w:rsid w:val="005679A6"/>
    <w:rsid w:val="00575811"/>
    <w:rsid w:val="005867BE"/>
    <w:rsid w:val="007B6072"/>
    <w:rsid w:val="007E6E11"/>
    <w:rsid w:val="00A758EB"/>
    <w:rsid w:val="00B06DD6"/>
    <w:rsid w:val="00D0240A"/>
    <w:rsid w:val="00EA2901"/>
    <w:rsid w:val="00EC19C1"/>
    <w:rsid w:val="00F02724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121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登录注册模块设计（邢海粟）
2. 文档审核（邢海粟，黄德煜，章拾瑜）
3. 软件用户手册文档修改（章拾瑜）
4. 软件测试计划文档修改（黄德煜）
不足：</dc:description>
  <cp:lastModifiedBy>黄 德煜</cp:lastModifiedBy>
  <cp:revision>21</cp:revision>
  <dcterms:created xsi:type="dcterms:W3CDTF">2020-10-24T21:32:00Z</dcterms:created>
  <dcterms:modified xsi:type="dcterms:W3CDTF">2020-12-08T16:53:00Z</dcterms:modified>
</cp:coreProperties>
</file>