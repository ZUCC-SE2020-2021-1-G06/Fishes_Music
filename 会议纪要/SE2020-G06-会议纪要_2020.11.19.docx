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DA0C2F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0D09E5">
        <w:t>1</w:t>
      </w:r>
      <w:r w:rsidR="001F393F">
        <w:t>9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DA0C2F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DA0C2F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0D09E5">
        <w:t>1</w:t>
      </w:r>
      <w:r w:rsidR="001F393F">
        <w:t>9</w:t>
      </w:r>
    </w:p>
    <w:p w:rsidR="00546CAA" w:rsidRDefault="00DA0C2F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1F393F">
        <w:t>20</w:t>
      </w:r>
      <w:r w:rsidR="00C40A4A">
        <w:t>:</w:t>
      </w:r>
      <w:r w:rsidR="001F393F">
        <w:t>0</w:t>
      </w:r>
      <w:r w:rsidR="00C40A4A">
        <w:t>0~</w:t>
      </w:r>
      <w:r w:rsidR="000A5068">
        <w:t>2</w:t>
      </w:r>
      <w:r w:rsidR="00693C7E">
        <w:t>0</w:t>
      </w:r>
      <w:r w:rsidR="00C40A4A">
        <w:t>:</w:t>
      </w:r>
      <w:r w:rsidR="001F393F">
        <w:t>5</w:t>
      </w:r>
      <w:r w:rsidR="00693C7E">
        <w:t>0</w:t>
      </w:r>
    </w:p>
    <w:p w:rsidR="00546CAA" w:rsidRDefault="00DA0C2F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D09E5">
        <w:rPr>
          <w:rFonts w:hint="eastAsia"/>
        </w:rPr>
        <w:t>需求分析</w:t>
      </w:r>
      <w:r w:rsidR="00693C7E">
        <w:rPr>
          <w:rFonts w:hint="eastAsia"/>
        </w:rPr>
        <w:t>正式评审后的更新</w:t>
      </w:r>
      <w:r w:rsidR="001F393F">
        <w:rPr>
          <w:rFonts w:hint="eastAsia"/>
        </w:rPr>
        <w:t>再更新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DA0C2F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93C7E">
            <w:rPr>
              <w:rFonts w:hint="eastAsia"/>
              <w:b w:val="0"/>
              <w:bCs/>
            </w:rPr>
            <w:t>1</w:t>
          </w:r>
          <w:r w:rsidR="000A5068">
            <w:rPr>
              <w:rFonts w:hint="eastAsia"/>
              <w:b w:val="0"/>
              <w:bCs/>
            </w:rPr>
            <w:t xml:space="preserve">. </w:t>
          </w:r>
          <w:r w:rsidR="001F393F">
            <w:rPr>
              <w:rFonts w:hint="eastAsia"/>
              <w:b w:val="0"/>
              <w:bCs/>
            </w:rPr>
            <w:t>软件原型设计完成</w:t>
          </w:r>
          <w:r w:rsidR="000A5068">
            <w:rPr>
              <w:rFonts w:hint="eastAsia"/>
              <w:b w:val="0"/>
              <w:bCs/>
            </w:rPr>
            <w:t>（章拾瑜）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2</w:t>
          </w:r>
          <w:r w:rsidR="000A5068">
            <w:rPr>
              <w:rFonts w:hint="eastAsia"/>
              <w:b w:val="0"/>
              <w:bCs/>
            </w:rPr>
            <w:t xml:space="preserve">. </w:t>
          </w:r>
          <w:r w:rsidR="00693C7E">
            <w:rPr>
              <w:rFonts w:hint="eastAsia"/>
              <w:b w:val="0"/>
              <w:bCs/>
            </w:rPr>
            <w:t>PPT</w:t>
          </w:r>
          <w:r w:rsidR="001F393F">
            <w:rPr>
              <w:rFonts w:hint="eastAsia"/>
              <w:b w:val="0"/>
              <w:bCs/>
            </w:rPr>
            <w:t>改版</w:t>
          </w:r>
          <w:r w:rsidR="00693C7E">
            <w:rPr>
              <w:rFonts w:hint="eastAsia"/>
              <w:b w:val="0"/>
              <w:bCs/>
            </w:rPr>
            <w:t>完成</w:t>
          </w:r>
          <w:r w:rsidR="000A5068">
            <w:rPr>
              <w:rFonts w:hint="eastAsia"/>
              <w:b w:val="0"/>
              <w:bCs/>
            </w:rPr>
            <w:t>（邢海粟）</w:t>
          </w:r>
          <w:r w:rsidR="00693C7E">
            <w:rPr>
              <w:rFonts w:hint="eastAsia"/>
              <w:b w:val="0"/>
              <w:bCs/>
            </w:rPr>
            <w:br/>
          </w:r>
          <w:r w:rsidR="001F393F">
            <w:rPr>
              <w:rFonts w:hint="eastAsia"/>
              <w:b w:val="0"/>
              <w:bCs/>
            </w:rPr>
            <w:t>3</w:t>
          </w:r>
          <w:r w:rsidR="00693C7E">
            <w:rPr>
              <w:rFonts w:hint="eastAsia"/>
              <w:b w:val="0"/>
              <w:bCs/>
            </w:rPr>
            <w:t>. 需求分析文档</w:t>
          </w:r>
          <w:r w:rsidR="001F393F">
            <w:rPr>
              <w:rFonts w:hint="eastAsia"/>
              <w:b w:val="0"/>
              <w:bCs/>
            </w:rPr>
            <w:t>完成（</w:t>
          </w:r>
          <w:r w:rsidR="00693C7E">
            <w:rPr>
              <w:rFonts w:hint="eastAsia"/>
              <w:b w:val="0"/>
              <w:bCs/>
            </w:rPr>
            <w:t>黄德煜）</w:t>
          </w:r>
          <w:r w:rsidR="001F393F">
            <w:rPr>
              <w:rFonts w:hint="eastAsia"/>
              <w:b w:val="0"/>
              <w:bCs/>
            </w:rPr>
            <w:br/>
            <w:t>4. 文档审核（邢海粟）</w:t>
          </w:r>
          <w:r w:rsidR="00363375">
            <w:rPr>
              <w:rFonts w:hint="eastAsia"/>
              <w:b w:val="0"/>
              <w:bCs/>
            </w:rPr>
            <w:br/>
            <w:t>5. 用户访谈整体记录与整理（黄德煜，邢海粟）</w:t>
          </w:r>
          <w:r w:rsidR="000A5068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693C7E" w:rsidRDefault="000A5068" w:rsidP="001F393F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lastRenderedPageBreak/>
        <w:t xml:space="preserve"> </w:t>
      </w:r>
      <w:r w:rsidR="001F393F">
        <w:rPr>
          <w:rFonts w:hint="eastAsia"/>
        </w:rPr>
        <w:t>需求分析报告中数据库的设计存在一些小问题，需要进一步找杨枨老师确认需求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A5068">
              <w:rPr>
                <w:rFonts w:hint="eastAsia"/>
                <w:b w:val="0"/>
                <w:bCs/>
              </w:rPr>
              <w:t>审核组员成果，明确不足与鼓励进步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D09E5">
              <w:rPr>
                <w:rFonts w:hint="eastAsia"/>
                <w:b w:val="0"/>
                <w:bCs/>
              </w:rPr>
              <w:t>PPT</w:t>
            </w:r>
            <w:r w:rsidR="00693C7E">
              <w:rPr>
                <w:rFonts w:hint="eastAsia"/>
                <w:b w:val="0"/>
                <w:bCs/>
              </w:rPr>
              <w:t>修改</w:t>
            </w:r>
            <w:r w:rsidR="001F393F">
              <w:rPr>
                <w:rFonts w:hint="eastAsia"/>
                <w:b w:val="0"/>
                <w:bCs/>
              </w:rPr>
              <w:t>，数据库原型修改，最终确认文档和一些界面设计以及PPT的完成情况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</w:t>
            </w:r>
            <w:r w:rsidR="001F393F">
              <w:rPr>
                <w:rFonts w:hint="eastAsia"/>
                <w:b w:val="0"/>
                <w:bCs/>
              </w:rPr>
              <w:t>，多学多做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693C7E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技术路径验证（常驻），软件原型设计</w:t>
            </w:r>
            <w:r w:rsidR="001F393F">
              <w:rPr>
                <w:rFonts w:hint="eastAsia"/>
                <w:b w:val="0"/>
                <w:bCs/>
              </w:rPr>
              <w:t>更新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</w:t>
            </w:r>
            <w:r w:rsidR="001F393F">
              <w:rPr>
                <w:rFonts w:hint="eastAsia"/>
                <w:b w:val="0"/>
              </w:rPr>
              <w:t>需求以及不足之处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1F393F">
              <w:rPr>
                <w:rFonts w:hint="eastAsia"/>
                <w:b w:val="0"/>
                <w:bCs/>
              </w:rPr>
              <w:t>审核软件原型，探讨数据库原型</w:t>
            </w:r>
          </w:p>
        </w:tc>
      </w:tr>
    </w:tbl>
    <w:p w:rsidR="0015180F" w:rsidRPr="00435B65" w:rsidRDefault="00DA0C2F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</w:t>
      </w:r>
      <w:r w:rsidR="003A4FBB">
        <w:t>1</w:t>
      </w:r>
      <w:r w:rsidR="001C287F">
        <w:t>9</w:t>
      </w:r>
      <w:r>
        <w:t xml:space="preserve"> </w:t>
      </w:r>
      <w:r w:rsidR="00752C0E">
        <w:t>2</w:t>
      </w:r>
      <w:r w:rsidR="007E6FE1">
        <w:t>0</w:t>
      </w:r>
      <w:r>
        <w:rPr>
          <w:rFonts w:hint="eastAsia"/>
        </w:rPr>
        <w:t>:</w:t>
      </w:r>
      <w:r w:rsidR="001C287F">
        <w:t>5</w:t>
      </w:r>
      <w:r w:rsidR="007E6FE1">
        <w:t>0</w:t>
      </w:r>
      <w:r>
        <w:rPr>
          <w:rFonts w:hint="eastAsia"/>
        </w:rPr>
        <w:t>宣布休会</w:t>
      </w:r>
    </w:p>
    <w:p w:rsidR="008E476B" w:rsidRPr="00435B65" w:rsidRDefault="00DA0C2F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DA0C2F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0C2F" w:rsidRDefault="00DA0C2F" w:rsidP="001E7D29">
      <w:pPr>
        <w:spacing w:after="0" w:line="240" w:lineRule="auto"/>
      </w:pPr>
      <w:r>
        <w:separator/>
      </w:r>
    </w:p>
  </w:endnote>
  <w:endnote w:type="continuationSeparator" w:id="0">
    <w:p w:rsidR="00DA0C2F" w:rsidRDefault="00DA0C2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0C2F" w:rsidRDefault="00DA0C2F" w:rsidP="001E7D29">
      <w:pPr>
        <w:spacing w:after="0" w:line="240" w:lineRule="auto"/>
      </w:pPr>
      <w:r>
        <w:separator/>
      </w:r>
    </w:p>
  </w:footnote>
  <w:footnote w:type="continuationSeparator" w:id="0">
    <w:p w:rsidR="00DA0C2F" w:rsidRDefault="00DA0C2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F286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5A47F6FC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5679A6"/>
    <w:rsid w:val="00575811"/>
    <w:rsid w:val="007E6E11"/>
    <w:rsid w:val="00A758EB"/>
    <w:rsid w:val="00B06DD6"/>
    <w:rsid w:val="00D0240A"/>
    <w:rsid w:val="00EA2901"/>
    <w:rsid w:val="00EC19C1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66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软件原型设计完成（章拾瑜）
2. PPT改版完成（邢海粟）
3. 需求分析文档完成（黄德煜）
4. 文档审核（邢海粟）
5. 用户访谈整体记录与整理（黄德煜，邢海粟）
不足：
暂无</dc:description>
  <cp:lastModifiedBy>黄 德煜</cp:lastModifiedBy>
  <cp:revision>14</cp:revision>
  <dcterms:created xsi:type="dcterms:W3CDTF">2020-10-24T21:32:00Z</dcterms:created>
  <dcterms:modified xsi:type="dcterms:W3CDTF">2020-11-20T09:53:00Z</dcterms:modified>
</cp:coreProperties>
</file>