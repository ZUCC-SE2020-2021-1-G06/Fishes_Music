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B94E0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D09E5">
        <w:t>10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B94E01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B94E01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D09E5">
        <w:t>10</w:t>
      </w:r>
    </w:p>
    <w:p w:rsidR="00546CAA" w:rsidRDefault="00B94E01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0D09E5">
        <w:t>19</w:t>
      </w:r>
      <w:r w:rsidR="00C40A4A">
        <w:t>:</w:t>
      </w:r>
      <w:r w:rsidR="000D09E5">
        <w:t>2</w:t>
      </w:r>
      <w:r w:rsidR="00C40A4A">
        <w:t>0~</w:t>
      </w:r>
      <w:r w:rsidR="000D09E5">
        <w:t>19</w:t>
      </w:r>
      <w:r w:rsidR="00C40A4A">
        <w:t>:</w:t>
      </w:r>
      <w:r w:rsidR="000D09E5">
        <w:t>5</w:t>
      </w:r>
      <w:r w:rsidR="00C40A4A">
        <w:t>5</w:t>
      </w:r>
    </w:p>
    <w:p w:rsidR="00546CAA" w:rsidRDefault="00B94E01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D09E5">
        <w:rPr>
          <w:rFonts w:hint="eastAsia"/>
        </w:rPr>
        <w:t>需求分析的初步分配以及学习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B94E01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D09E5">
            <w:rPr>
              <w:rFonts w:hint="eastAsia"/>
              <w:b w:val="0"/>
              <w:bCs/>
            </w:rPr>
            <w:t>1</w:t>
          </w:r>
          <w:r w:rsidR="006A5BF9">
            <w:rPr>
              <w:rFonts w:hint="eastAsia"/>
              <w:b w:val="0"/>
              <w:bCs/>
            </w:rPr>
            <w:t xml:space="preserve">. </w:t>
          </w:r>
          <w:r w:rsidR="000D09E5">
            <w:rPr>
              <w:rFonts w:hint="eastAsia"/>
              <w:b w:val="0"/>
              <w:bCs/>
            </w:rPr>
            <w:t>正式更新了可行性分析正式v1.0.0版本</w:t>
          </w:r>
          <w:r w:rsidR="000D09E5">
            <w:rPr>
              <w:rFonts w:hint="eastAsia"/>
              <w:b w:val="0"/>
              <w:bCs/>
            </w:rPr>
            <w:br/>
            <w:t>2. 对于需求分析的任务初步分配</w:t>
          </w:r>
          <w:r w:rsidR="006A5BF9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6A5BF9">
            <w:rPr>
              <w:rFonts w:hint="eastAsia"/>
              <w:b w:val="0"/>
              <w:bCs/>
            </w:rPr>
            <w:br/>
            <w:t>1.</w:t>
          </w:r>
          <w:r w:rsidR="000D09E5">
            <w:rPr>
              <w:rFonts w:hint="eastAsia"/>
              <w:b w:val="0"/>
              <w:bCs/>
            </w:rPr>
            <w:t>对于前置完成工程的更新与同步不够及时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BF419A" w:rsidRDefault="000D09E5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>需求分析的分配和初步学习需要提上日程（全体）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lastRenderedPageBreak/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D09E5">
              <w:rPr>
                <w:rFonts w:hint="eastAsia"/>
                <w:b w:val="0"/>
                <w:bCs/>
              </w:rPr>
              <w:t>分配任务，审核总体分工表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D09E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PPT制作，分析建模的各个版图制作，分配任务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贯彻任务的实现，学习需求分析的课外知识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0D09E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资料收集，原型设计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D09E5">
              <w:rPr>
                <w:rFonts w:hint="eastAsia"/>
                <w:b w:val="0"/>
                <w:bCs/>
              </w:rPr>
              <w:t>通读课本需求分析，划分技术点，上交组长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3A4FBB">
              <w:rPr>
                <w:rFonts w:hint="eastAsia"/>
                <w:b w:val="0"/>
                <w:bCs/>
              </w:rPr>
              <w:t>制作需求分析报告，学习需求分析知识</w:t>
            </w:r>
          </w:p>
        </w:tc>
      </w:tr>
    </w:tbl>
    <w:p w:rsidR="0015180F" w:rsidRPr="00435B65" w:rsidRDefault="00B94E0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3A4FBB">
        <w:t>10</w:t>
      </w:r>
      <w:r>
        <w:t xml:space="preserve"> </w:t>
      </w:r>
      <w:r w:rsidR="003A4FBB">
        <w:t>19</w:t>
      </w:r>
      <w:r>
        <w:rPr>
          <w:rFonts w:hint="eastAsia"/>
        </w:rPr>
        <w:t>:</w:t>
      </w:r>
      <w:r w:rsidR="003A4FBB">
        <w:t>20</w:t>
      </w:r>
      <w:bookmarkStart w:id="1" w:name="_GoBack"/>
      <w:bookmarkEnd w:id="1"/>
      <w:r>
        <w:rPr>
          <w:rFonts w:hint="eastAsia"/>
        </w:rPr>
        <w:t>宣布休会</w:t>
      </w:r>
    </w:p>
    <w:p w:rsidR="008E476B" w:rsidRPr="00435B65" w:rsidRDefault="00B94E01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B94E01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4E01" w:rsidRDefault="00B94E01" w:rsidP="001E7D29">
      <w:pPr>
        <w:spacing w:after="0" w:line="240" w:lineRule="auto"/>
      </w:pPr>
      <w:r>
        <w:separator/>
      </w:r>
    </w:p>
  </w:endnote>
  <w:endnote w:type="continuationSeparator" w:id="0">
    <w:p w:rsidR="00B94E01" w:rsidRDefault="00B94E0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4E01" w:rsidRDefault="00B94E01" w:rsidP="001E7D29">
      <w:pPr>
        <w:spacing w:after="0" w:line="240" w:lineRule="auto"/>
      </w:pPr>
      <w:r>
        <w:separator/>
      </w:r>
    </w:p>
  </w:footnote>
  <w:footnote w:type="continuationSeparator" w:id="0">
    <w:p w:rsidR="00B94E01" w:rsidRDefault="00B94E0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978D4"/>
    <w:rsid w:val="002C3D7E"/>
    <w:rsid w:val="002C4023"/>
    <w:rsid w:val="0032131A"/>
    <w:rsid w:val="003310BF"/>
    <w:rsid w:val="00333DF8"/>
    <w:rsid w:val="00357641"/>
    <w:rsid w:val="00360B6E"/>
    <w:rsid w:val="00361DEE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BF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C14DF2A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5679A6"/>
    <w:rsid w:val="00A758EB"/>
    <w:rsid w:val="00B06DD6"/>
    <w:rsid w:val="00D0240A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47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正式更新了可行性分析正式v1.0.0版本
2. 对于需求分析的任务初步分配
不足：
1.对于前置完成工程的更新与同步不够及时</dc:description>
  <cp:lastModifiedBy>黄 德煜</cp:lastModifiedBy>
  <cp:revision>7</cp:revision>
  <dcterms:created xsi:type="dcterms:W3CDTF">2020-10-24T21:32:00Z</dcterms:created>
  <dcterms:modified xsi:type="dcterms:W3CDTF">2020-11-12T05:36:00Z</dcterms:modified>
</cp:coreProperties>
</file>